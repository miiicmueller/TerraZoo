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2A" w:rsidRDefault="00115B2A" w:rsidP="00BB3012">
      <w:pPr>
        <w:pStyle w:val="Ecole"/>
        <w:framePr w:hSpace="142" w:wrap="around" w:vAnchor="page" w:hAnchor="margin" w:y="568"/>
        <w:tabs>
          <w:tab w:val="left" w:pos="8280"/>
        </w:tabs>
      </w:pPr>
    </w:p>
    <w:p w:rsidR="00BB73C4" w:rsidRPr="00083865" w:rsidRDefault="006D3FCD" w:rsidP="00BB3012">
      <w:pPr>
        <w:pStyle w:val="Ecole"/>
        <w:framePr w:hSpace="142" w:wrap="around" w:vAnchor="page" w:hAnchor="margin" w:y="568"/>
        <w:tabs>
          <w:tab w:val="left" w:pos="8280"/>
        </w:tabs>
        <w:rPr>
          <w:color w:val="FF0000"/>
        </w:rPr>
      </w:pPr>
      <w:r>
        <w:t xml:space="preserve">                                       </w:t>
      </w:r>
      <w:r w:rsidR="007E376A">
        <w:t xml:space="preserve">                  </w:t>
      </w:r>
      <w:r w:rsidR="00F22B31">
        <w:rPr>
          <w:color w:val="FF0000"/>
        </w:rPr>
        <w:t xml:space="preserve">Projet </w:t>
      </w:r>
      <w:r w:rsidR="002454E5">
        <w:rPr>
          <w:color w:val="FF0000"/>
        </w:rPr>
        <w:t xml:space="preserve">Semestre Printemps 2014 </w:t>
      </w:r>
      <w:r w:rsidR="00F22B31">
        <w:rPr>
          <w:color w:val="FF0000"/>
        </w:rPr>
        <w:t>C</w:t>
      </w:r>
      <w:r w:rsidR="007463C3">
        <w:rPr>
          <w:color w:val="FF0000"/>
        </w:rPr>
        <w:t>ours Systèmes Communicants</w:t>
      </w:r>
    </w:p>
    <w:p w:rsidR="00BB73C4" w:rsidRDefault="00BB73C4">
      <w:pPr>
        <w:pStyle w:val="Ecole"/>
        <w:framePr w:hSpace="142" w:wrap="around" w:vAnchor="page" w:hAnchor="margin" w:y="568"/>
      </w:pPr>
      <w:r>
        <w:tab/>
      </w:r>
    </w:p>
    <w:p w:rsidR="00D73C6C" w:rsidRDefault="00D73C6C">
      <w:pPr>
        <w:pStyle w:val="Filethaut"/>
      </w:pPr>
    </w:p>
    <w:p w:rsidR="00D73C6C" w:rsidRDefault="00D73C6C">
      <w:pPr>
        <w:pStyle w:val="Filethaut"/>
      </w:pPr>
    </w:p>
    <w:p w:rsidR="00FB544C" w:rsidRDefault="00FB544C">
      <w:pPr>
        <w:pStyle w:val="Filethaut"/>
      </w:pPr>
    </w:p>
    <w:p w:rsidR="00083865" w:rsidRDefault="006D671C" w:rsidP="0098613C">
      <w:pPr>
        <w:pStyle w:val="Filethaut"/>
      </w:pPr>
      <w:r>
        <w:rPr>
          <w:sz w:val="36"/>
          <w:szCs w:val="36"/>
        </w:rPr>
        <w:t xml:space="preserve">                </w:t>
      </w:r>
    </w:p>
    <w:p w:rsidR="001345A4" w:rsidRDefault="001345A4" w:rsidP="00BA0C42"/>
    <w:p w:rsidR="001345A4" w:rsidRPr="00F22B31" w:rsidRDefault="006832A3" w:rsidP="00BA0C42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Temps à disposition</w:t>
      </w:r>
      <w:r w:rsidR="001345A4" w:rsidRPr="001345A4">
        <w:rPr>
          <w:color w:val="4F81BD" w:themeColor="accent1"/>
          <w:sz w:val="36"/>
          <w:szCs w:val="36"/>
        </w:rPr>
        <w:t xml:space="preserve">: </w:t>
      </w:r>
    </w:p>
    <w:p w:rsidR="001345A4" w:rsidRDefault="00B0134F" w:rsidP="00BA0C42">
      <w:r>
        <w:t xml:space="preserve"> </w:t>
      </w:r>
      <w:r w:rsidR="007463C3">
        <w:t>18</w:t>
      </w:r>
      <w:r w:rsidR="001345A4">
        <w:t xml:space="preserve"> p</w:t>
      </w:r>
      <w:r w:rsidR="001C39B8">
        <w:t>ériodes en classe et 18</w:t>
      </w:r>
      <w:r>
        <w:t xml:space="preserve"> périodes de travail personnel en dehors</w:t>
      </w:r>
      <w:r w:rsidR="002454E5">
        <w:t xml:space="preserve"> de cours</w:t>
      </w:r>
      <w:r w:rsidR="001345A4">
        <w:t>.</w:t>
      </w:r>
    </w:p>
    <w:p w:rsidR="001345A4" w:rsidRDefault="001345A4" w:rsidP="00BA0C42"/>
    <w:p w:rsidR="001345A4" w:rsidRPr="001345A4" w:rsidRDefault="001345A4" w:rsidP="00BA0C42">
      <w:pPr>
        <w:rPr>
          <w:color w:val="4F81BD" w:themeColor="accent1"/>
        </w:rPr>
      </w:pPr>
      <w:r w:rsidRPr="001345A4">
        <w:rPr>
          <w:color w:val="4F81BD" w:themeColor="accent1"/>
          <w:sz w:val="36"/>
          <w:szCs w:val="36"/>
        </w:rPr>
        <w:t>Modalités</w:t>
      </w:r>
      <w:r>
        <w:rPr>
          <w:color w:val="4F81BD" w:themeColor="accent1"/>
        </w:rPr>
        <w:t>:</w:t>
      </w:r>
    </w:p>
    <w:p w:rsidR="00D0561C" w:rsidRDefault="00D0561C" w:rsidP="00BA0C42">
      <w:pPr>
        <w:rPr>
          <w:szCs w:val="24"/>
        </w:rPr>
      </w:pPr>
      <w:r w:rsidRPr="00D0561C">
        <w:rPr>
          <w:bCs/>
          <w:szCs w:val="24"/>
          <w:lang w:val="fr-CH"/>
        </w:rPr>
        <w:t>Le projet est réalis</w:t>
      </w:r>
      <w:r>
        <w:rPr>
          <w:bCs/>
          <w:szCs w:val="24"/>
          <w:lang w:val="fr-CH"/>
        </w:rPr>
        <w:t xml:space="preserve">é </w:t>
      </w:r>
      <w:r w:rsidRPr="00D0561C">
        <w:rPr>
          <w:bCs/>
          <w:szCs w:val="24"/>
          <w:lang w:val="fr-CH"/>
        </w:rPr>
        <w:t>par groupe de 2</w:t>
      </w:r>
      <w:r>
        <w:rPr>
          <w:bCs/>
          <w:szCs w:val="24"/>
          <w:lang w:val="fr-CH"/>
        </w:rPr>
        <w:t xml:space="preserve"> ou par groupe de 3</w:t>
      </w:r>
      <w:r w:rsidRPr="00D0561C">
        <w:rPr>
          <w:bCs/>
          <w:szCs w:val="24"/>
          <w:lang w:val="fr-CH"/>
        </w:rPr>
        <w:t xml:space="preserve"> au maximum</w:t>
      </w:r>
      <w:r>
        <w:rPr>
          <w:szCs w:val="24"/>
        </w:rPr>
        <w:t xml:space="preserve">. </w:t>
      </w:r>
    </w:p>
    <w:p w:rsidR="00D0561C" w:rsidRDefault="00D0561C" w:rsidP="00BA0C42">
      <w:pPr>
        <w:rPr>
          <w:szCs w:val="24"/>
        </w:rPr>
      </w:pPr>
    </w:p>
    <w:p w:rsidR="007274EB" w:rsidRDefault="00D0561C" w:rsidP="00BA0C42">
      <w:r>
        <w:t>C</w:t>
      </w:r>
      <w:r w:rsidR="001345A4">
        <w:t>haque groupe</w:t>
      </w:r>
      <w:r w:rsidR="00B41058">
        <w:t xml:space="preserve"> doit réfléchir à un sujet</w:t>
      </w:r>
      <w:r>
        <w:t>, lequel doit contenir</w:t>
      </w:r>
      <w:r w:rsidR="007463C3">
        <w:t xml:space="preserve"> l’acquisition des donnés</w:t>
      </w:r>
      <w:r w:rsidR="001345A4">
        <w:t xml:space="preserve">, </w:t>
      </w:r>
      <w:r w:rsidR="007463C3">
        <w:t>la comman</w:t>
      </w:r>
      <w:r w:rsidR="00AF3A6D">
        <w:t>de des actuateurs, le monitorage</w:t>
      </w:r>
      <w:r w:rsidR="007463C3">
        <w:t xml:space="preserve"> et</w:t>
      </w:r>
      <w:r w:rsidR="00AF3A6D">
        <w:t>, au minimum,</w:t>
      </w:r>
      <w:r w:rsidR="007463C3">
        <w:t xml:space="preserve"> un accès extérieur (par exemple, un web service). </w:t>
      </w:r>
    </w:p>
    <w:p w:rsidR="007463C3" w:rsidRDefault="007463C3" w:rsidP="00BA0C42"/>
    <w:p w:rsidR="007463C3" w:rsidRDefault="007463C3" w:rsidP="00BA0C42">
      <w:r>
        <w:t xml:space="preserve">L’application doit faire partir d’un de 7 domaines suivants : Smart </w:t>
      </w:r>
      <w:proofErr w:type="spellStart"/>
      <w:r>
        <w:t>Grid</w:t>
      </w:r>
      <w:proofErr w:type="spellEnd"/>
      <w:r>
        <w:t>, Automation Industriel</w:t>
      </w:r>
      <w:r w:rsidR="004864A4">
        <w:t>le</w:t>
      </w:r>
      <w:r>
        <w:t xml:space="preserve">, Smart </w:t>
      </w:r>
      <w:proofErr w:type="spellStart"/>
      <w:r>
        <w:t>Cities</w:t>
      </w:r>
      <w:proofErr w:type="spellEnd"/>
      <w:r>
        <w:t xml:space="preserve"> et Réseaux </w:t>
      </w:r>
      <w:r w:rsidR="004864A4">
        <w:t>Urbains, Domotique</w:t>
      </w:r>
      <w:r>
        <w:t>, Automa</w:t>
      </w:r>
      <w:r w:rsidR="001C39B8">
        <w:t>tion du Bâtiment, Observation</w:t>
      </w:r>
      <w:r>
        <w:t xml:space="preserve"> de la Santé des Structures, ou Traçabilité des Conteneurs.</w:t>
      </w:r>
    </w:p>
    <w:p w:rsidR="007463C3" w:rsidRDefault="007463C3" w:rsidP="00BA0C42"/>
    <w:p w:rsidR="001669F7" w:rsidRPr="00F22B31" w:rsidRDefault="006832A3" w:rsidP="007274EB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Gestion de projet</w:t>
      </w:r>
      <w:r w:rsidR="007274EB">
        <w:rPr>
          <w:color w:val="4F81BD" w:themeColor="accent1"/>
          <w:sz w:val="36"/>
          <w:szCs w:val="36"/>
        </w:rPr>
        <w:t>:</w:t>
      </w:r>
    </w:p>
    <w:p w:rsidR="001669F7" w:rsidRDefault="001669F7" w:rsidP="007274EB">
      <w:r>
        <w:t xml:space="preserve">Dans un premiers temps les élèves </w:t>
      </w:r>
      <w:r w:rsidR="00C57115">
        <w:t>proposent</w:t>
      </w:r>
      <w:r w:rsidR="007F6CCC">
        <w:t xml:space="preserve"> un cahier des charges, </w:t>
      </w:r>
      <w:r>
        <w:t xml:space="preserve">un planning détaillé et des scénarios de l’application. </w:t>
      </w:r>
    </w:p>
    <w:p w:rsidR="00D0561C" w:rsidRDefault="00D0561C" w:rsidP="00C57115"/>
    <w:p w:rsidR="00D0561C" w:rsidRDefault="001669F7" w:rsidP="00C57115">
      <w:r>
        <w:t>Les élèves doivent par</w:t>
      </w:r>
      <w:r w:rsidR="00D0561C">
        <w:t>tager le travail et gérer les tâ</w:t>
      </w:r>
      <w:r>
        <w:t>ches ensemble</w:t>
      </w:r>
      <w:r w:rsidR="00C57115">
        <w:t>.</w:t>
      </w:r>
    </w:p>
    <w:p w:rsidR="001345A4" w:rsidRDefault="001669F7" w:rsidP="00C57115">
      <w:r>
        <w:t xml:space="preserve"> </w:t>
      </w:r>
    </w:p>
    <w:p w:rsidR="00D0561C" w:rsidRDefault="00D0561C" w:rsidP="00C57115">
      <w:pPr>
        <w:rPr>
          <w:bCs/>
          <w:szCs w:val="24"/>
          <w:lang w:val="fr-CH"/>
        </w:rPr>
      </w:pPr>
      <w:r w:rsidRPr="00D0561C">
        <w:rPr>
          <w:bCs/>
          <w:szCs w:val="24"/>
          <w:lang w:val="fr-CH"/>
        </w:rPr>
        <w:t>Chaque groupe doit</w:t>
      </w:r>
      <w:r>
        <w:rPr>
          <w:bCs/>
          <w:szCs w:val="24"/>
          <w:lang w:val="fr-CH"/>
        </w:rPr>
        <w:t xml:space="preserve"> tenir à jour un « journal de laboratoire »</w:t>
      </w:r>
      <w:r w:rsidRPr="00D0561C">
        <w:rPr>
          <w:bCs/>
          <w:szCs w:val="24"/>
          <w:lang w:val="fr-CH"/>
        </w:rPr>
        <w:t xml:space="preserve"> où il note proprement le jour même, ce qu’il a </w:t>
      </w:r>
      <w:r w:rsidR="007F6CCC">
        <w:rPr>
          <w:bCs/>
          <w:szCs w:val="24"/>
          <w:lang w:val="fr-CH"/>
        </w:rPr>
        <w:t>fait et quand il l’a fait</w:t>
      </w:r>
      <w:r w:rsidRPr="00D0561C">
        <w:rPr>
          <w:bCs/>
          <w:szCs w:val="24"/>
          <w:lang w:val="fr-CH"/>
        </w:rPr>
        <w:t>, les problèmes rencontrés, la raison de certains choix, etc. Le but est d’avoir une traçabilité du déroulement du projet.</w:t>
      </w:r>
    </w:p>
    <w:p w:rsidR="00C57115" w:rsidRDefault="00C57115" w:rsidP="00C57115"/>
    <w:p w:rsidR="00C57115" w:rsidRPr="006832A3" w:rsidRDefault="007F6CCC" w:rsidP="007274EB">
      <w:pPr>
        <w:rPr>
          <w:lang w:val="fr-CH"/>
        </w:rPr>
      </w:pPr>
      <w:proofErr w:type="spellStart"/>
      <w:r w:rsidRPr="006832A3">
        <w:rPr>
          <w:color w:val="4F81BD" w:themeColor="accent1"/>
          <w:sz w:val="36"/>
          <w:szCs w:val="36"/>
          <w:lang w:val="fr-CH"/>
        </w:rPr>
        <w:t>Dé</w:t>
      </w:r>
      <w:r w:rsidR="007274EB" w:rsidRPr="006832A3">
        <w:rPr>
          <w:color w:val="4F81BD" w:themeColor="accent1"/>
          <w:sz w:val="36"/>
          <w:szCs w:val="36"/>
          <w:lang w:val="fr-CH"/>
        </w:rPr>
        <w:t>livrable</w:t>
      </w:r>
      <w:proofErr w:type="spellEnd"/>
      <w:r w:rsidR="007274EB" w:rsidRPr="006832A3">
        <w:rPr>
          <w:color w:val="4F81BD" w:themeColor="accent1"/>
          <w:sz w:val="36"/>
          <w:szCs w:val="36"/>
          <w:lang w:val="fr-CH"/>
        </w:rPr>
        <w:t>:</w:t>
      </w:r>
      <w:r w:rsidR="007274EB" w:rsidRPr="006832A3">
        <w:rPr>
          <w:lang w:val="fr-CH"/>
        </w:rPr>
        <w:t xml:space="preserve"> </w:t>
      </w:r>
    </w:p>
    <w:p w:rsidR="00C57115" w:rsidRDefault="00C57115" w:rsidP="007274EB">
      <w:r>
        <w:t xml:space="preserve">-Code source </w:t>
      </w:r>
    </w:p>
    <w:p w:rsidR="00C57115" w:rsidRDefault="00A8751E" w:rsidP="007274EB">
      <w:r>
        <w:t>-</w:t>
      </w:r>
      <w:r w:rsidR="002454E5">
        <w:t>Exécutable</w:t>
      </w:r>
    </w:p>
    <w:p w:rsidR="00C57115" w:rsidRDefault="00C57115" w:rsidP="007274EB">
      <w:r>
        <w:t>-Présentation</w:t>
      </w:r>
      <w:r w:rsidR="002454E5">
        <w:t xml:space="preserve"> documentée</w:t>
      </w:r>
    </w:p>
    <w:p w:rsidR="00C57115" w:rsidRDefault="00C57115" w:rsidP="007274EB">
      <w:pPr>
        <w:rPr>
          <w:color w:val="4F81BD" w:themeColor="accent1"/>
          <w:sz w:val="36"/>
          <w:szCs w:val="36"/>
        </w:rPr>
      </w:pPr>
    </w:p>
    <w:p w:rsidR="00F22B31" w:rsidRPr="00F22B31" w:rsidRDefault="00F22B31" w:rsidP="00F22B31">
      <w:pPr>
        <w:jc w:val="left"/>
        <w:rPr>
          <w:bCs/>
          <w:szCs w:val="24"/>
        </w:rPr>
      </w:pPr>
      <w:r w:rsidRPr="00F22B31">
        <w:rPr>
          <w:bCs/>
          <w:szCs w:val="24"/>
          <w:lang w:val="fr-CH"/>
        </w:rPr>
        <w:t>Tous les documents doivent être stockés dans un répertoire avec le nom de famille des étudiants qui sera déposé dans le répertoire :</w:t>
      </w:r>
      <w:r>
        <w:rPr>
          <w:bCs/>
          <w:szCs w:val="24"/>
          <w:lang w:val="fr-CH"/>
        </w:rPr>
        <w:t xml:space="preserve"> P:\Formation\010-Bachelor\030-Niveau-3</w:t>
      </w:r>
      <w:r w:rsidRPr="00F22B31">
        <w:rPr>
          <w:bCs/>
          <w:szCs w:val="24"/>
          <w:lang w:val="fr-CH"/>
        </w:rPr>
        <w:t>\100-DepotTE</w:t>
      </w:r>
    </w:p>
    <w:p w:rsidR="00F22B31" w:rsidRPr="00F22B31" w:rsidRDefault="00F22B31" w:rsidP="00F22B31">
      <w:pPr>
        <w:ind w:left="1080"/>
        <w:rPr>
          <w:bCs/>
          <w:szCs w:val="24"/>
        </w:rPr>
      </w:pPr>
    </w:p>
    <w:p w:rsidR="00F22B31" w:rsidRPr="00F22B31" w:rsidRDefault="00F22B31" w:rsidP="00F22B31">
      <w:pPr>
        <w:jc w:val="left"/>
        <w:rPr>
          <w:bCs/>
          <w:szCs w:val="24"/>
        </w:rPr>
      </w:pPr>
      <w:r w:rsidRPr="00F22B31">
        <w:rPr>
          <w:bCs/>
          <w:szCs w:val="24"/>
        </w:rPr>
        <w:t xml:space="preserve">Délais pour la restitution de tous les documents: </w:t>
      </w:r>
      <w:r w:rsidR="007463C3">
        <w:rPr>
          <w:bCs/>
          <w:szCs w:val="24"/>
        </w:rPr>
        <w:t>semaine 18 (</w:t>
      </w:r>
      <w:r w:rsidR="002454E5">
        <w:rPr>
          <w:bCs/>
          <w:szCs w:val="24"/>
        </w:rPr>
        <w:t>vendredi</w:t>
      </w:r>
      <w:r w:rsidR="001C39B8">
        <w:rPr>
          <w:bCs/>
          <w:szCs w:val="24"/>
        </w:rPr>
        <w:t xml:space="preserve"> </w:t>
      </w:r>
      <w:r w:rsidR="002454E5">
        <w:rPr>
          <w:bCs/>
          <w:szCs w:val="24"/>
        </w:rPr>
        <w:t>2 mai 2014</w:t>
      </w:r>
      <w:r w:rsidR="007463C3">
        <w:rPr>
          <w:bCs/>
          <w:szCs w:val="24"/>
        </w:rPr>
        <w:t>)</w:t>
      </w:r>
      <w:r w:rsidRPr="00F22B31">
        <w:rPr>
          <w:bCs/>
          <w:szCs w:val="24"/>
        </w:rPr>
        <w:t>, durant la dernière leçon.</w:t>
      </w:r>
    </w:p>
    <w:p w:rsidR="00F22B31" w:rsidRDefault="00F22B31" w:rsidP="007274EB">
      <w:pPr>
        <w:rPr>
          <w:color w:val="4F81BD" w:themeColor="accent1"/>
          <w:sz w:val="36"/>
          <w:szCs w:val="36"/>
        </w:rPr>
      </w:pPr>
    </w:p>
    <w:p w:rsidR="00C57115" w:rsidRPr="00F22B31" w:rsidRDefault="006832A3" w:rsidP="007274EB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Présentation</w:t>
      </w:r>
      <w:r w:rsidR="007274EB">
        <w:rPr>
          <w:color w:val="4F81BD" w:themeColor="accent1"/>
          <w:sz w:val="36"/>
          <w:szCs w:val="36"/>
        </w:rPr>
        <w:t>:</w:t>
      </w:r>
    </w:p>
    <w:p w:rsidR="00C57115" w:rsidRDefault="00C57115" w:rsidP="007274EB">
      <w:pPr>
        <w:rPr>
          <w:color w:val="4F81BD" w:themeColor="accent1"/>
          <w:sz w:val="36"/>
          <w:szCs w:val="36"/>
        </w:rPr>
      </w:pPr>
      <w:r>
        <w:t>15 min de présentation et 10 min démo</w:t>
      </w:r>
    </w:p>
    <w:p w:rsidR="007274EB" w:rsidRDefault="007274EB" w:rsidP="007274EB">
      <w:pPr>
        <w:rPr>
          <w:color w:val="4F81BD" w:themeColor="accent1"/>
          <w:sz w:val="36"/>
          <w:szCs w:val="36"/>
        </w:rPr>
      </w:pPr>
    </w:p>
    <w:p w:rsidR="00C57115" w:rsidRDefault="006832A3" w:rsidP="007274EB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Note</w:t>
      </w:r>
      <w:r w:rsidR="007274EB">
        <w:rPr>
          <w:color w:val="4F81BD" w:themeColor="accent1"/>
          <w:sz w:val="36"/>
          <w:szCs w:val="36"/>
        </w:rPr>
        <w:t>:</w:t>
      </w:r>
      <w:r w:rsidR="00C57115">
        <w:rPr>
          <w:color w:val="4F81BD" w:themeColor="accent1"/>
          <w:sz w:val="36"/>
          <w:szCs w:val="36"/>
        </w:rPr>
        <w:t xml:space="preserve"> </w:t>
      </w:r>
    </w:p>
    <w:p w:rsidR="007274EB" w:rsidRDefault="009F0622" w:rsidP="007274EB">
      <w:pPr>
        <w:rPr>
          <w:color w:val="4F81BD" w:themeColor="accent1"/>
          <w:sz w:val="36"/>
          <w:szCs w:val="36"/>
        </w:rPr>
      </w:pPr>
      <w:r>
        <w:t>60</w:t>
      </w:r>
      <w:r w:rsidR="00697FF7">
        <w:t xml:space="preserve">% de la note </w:t>
      </w:r>
      <w:r w:rsidR="000D7E4D">
        <w:t xml:space="preserve">finale </w:t>
      </w:r>
      <w:r w:rsidR="00697FF7">
        <w:t>du cours.</w:t>
      </w:r>
    </w:p>
    <w:sectPr w:rsidR="007274EB" w:rsidSect="003510F8">
      <w:headerReference w:type="default" r:id="rId8"/>
      <w:headerReference w:type="first" r:id="rId9"/>
      <w:pgSz w:w="11907" w:h="16840"/>
      <w:pgMar w:top="1418" w:right="851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3C3" w:rsidRDefault="007463C3">
      <w:r>
        <w:separator/>
      </w:r>
    </w:p>
  </w:endnote>
  <w:endnote w:type="continuationSeparator" w:id="0">
    <w:p w:rsidR="007463C3" w:rsidRDefault="00746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3C3" w:rsidRDefault="007463C3">
      <w:r>
        <w:separator/>
      </w:r>
    </w:p>
  </w:footnote>
  <w:footnote w:type="continuationSeparator" w:id="0">
    <w:p w:rsidR="007463C3" w:rsidRDefault="007463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C3" w:rsidRDefault="007463C3">
    <w:pPr>
      <w:pStyle w:val="En-tte"/>
      <w:tabs>
        <w:tab w:val="clear" w:pos="9639"/>
        <w:tab w:val="right" w:pos="9638"/>
      </w:tabs>
    </w:pPr>
    <w:r>
      <w:tab/>
    </w:r>
    <w:r w:rsidR="00CA3D85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A3D85">
      <w:rPr>
        <w:rStyle w:val="Numrodepage"/>
      </w:rPr>
      <w:fldChar w:fldCharType="separate"/>
    </w:r>
    <w:r>
      <w:rPr>
        <w:rStyle w:val="Numrodepage"/>
        <w:noProof/>
      </w:rPr>
      <w:t>2</w:t>
    </w:r>
    <w:r w:rsidR="00CA3D85">
      <w:rPr>
        <w:rStyle w:val="Numrodepage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C3" w:rsidRDefault="007463C3">
    <w:pPr>
      <w:pStyle w:val="En-tte"/>
      <w:pBdr>
        <w:bottom w:val="none" w:sz="0" w:space="0" w:color="auto"/>
      </w:pBdr>
    </w:pPr>
    <w:r>
      <w:rPr>
        <w:noProof/>
        <w:lang w:val="fr-CH" w:eastAsia="fr-CH"/>
      </w:rPr>
      <w:drawing>
        <wp:inline distT="0" distB="0" distL="0" distR="0">
          <wp:extent cx="1428750" cy="228600"/>
          <wp:effectExtent l="1905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185526"/>
    <w:multiLevelType w:val="hybridMultilevel"/>
    <w:tmpl w:val="BC687E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3159E0"/>
    <w:multiLevelType w:val="hybridMultilevel"/>
    <w:tmpl w:val="27CC0E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4145A"/>
    <w:multiLevelType w:val="multilevel"/>
    <w:tmpl w:val="0FC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84518"/>
    <w:multiLevelType w:val="hybridMultilevel"/>
    <w:tmpl w:val="06068F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6AB10C">
      <w:start w:val="1"/>
      <w:numFmt w:val="bullet"/>
      <w:lvlText w:val="o"/>
      <w:lvlJc w:val="left"/>
      <w:pPr>
        <w:tabs>
          <w:tab w:val="num" w:pos="1590"/>
        </w:tabs>
        <w:ind w:left="1647" w:hanging="567"/>
      </w:pPr>
      <w:rPr>
        <w:rFonts w:ascii="Courier New" w:hAnsi="Courier New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BD358C"/>
    <w:multiLevelType w:val="hybridMultilevel"/>
    <w:tmpl w:val="D37A7A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A5CA2"/>
    <w:multiLevelType w:val="hybridMultilevel"/>
    <w:tmpl w:val="9E12A3E8"/>
    <w:lvl w:ilvl="0" w:tplc="FCF631E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B16C8"/>
    <w:multiLevelType w:val="hybridMultilevel"/>
    <w:tmpl w:val="3970E2B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A72BF"/>
    <w:multiLevelType w:val="hybridMultilevel"/>
    <w:tmpl w:val="0908D01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03645"/>
    <w:multiLevelType w:val="multilevel"/>
    <w:tmpl w:val="6C82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E4CBC"/>
    <w:rsid w:val="00004F9B"/>
    <w:rsid w:val="000076AB"/>
    <w:rsid w:val="000077D5"/>
    <w:rsid w:val="00024045"/>
    <w:rsid w:val="00031330"/>
    <w:rsid w:val="0003158E"/>
    <w:rsid w:val="000413EC"/>
    <w:rsid w:val="00044BFD"/>
    <w:rsid w:val="0006644D"/>
    <w:rsid w:val="000758F1"/>
    <w:rsid w:val="00083865"/>
    <w:rsid w:val="00095BCC"/>
    <w:rsid w:val="000A14EC"/>
    <w:rsid w:val="000B4620"/>
    <w:rsid w:val="000D7C68"/>
    <w:rsid w:val="000D7E4D"/>
    <w:rsid w:val="000E22FC"/>
    <w:rsid w:val="000E30B8"/>
    <w:rsid w:val="000E766E"/>
    <w:rsid w:val="000F20F2"/>
    <w:rsid w:val="000F2D1E"/>
    <w:rsid w:val="000F3292"/>
    <w:rsid w:val="000F5D22"/>
    <w:rsid w:val="000F7704"/>
    <w:rsid w:val="00112FC8"/>
    <w:rsid w:val="00115B2A"/>
    <w:rsid w:val="001214CF"/>
    <w:rsid w:val="00134185"/>
    <w:rsid w:val="001345A4"/>
    <w:rsid w:val="001424B9"/>
    <w:rsid w:val="001669F7"/>
    <w:rsid w:val="001675BC"/>
    <w:rsid w:val="001766E1"/>
    <w:rsid w:val="0018419D"/>
    <w:rsid w:val="0019385D"/>
    <w:rsid w:val="001A2DB9"/>
    <w:rsid w:val="001A4DBF"/>
    <w:rsid w:val="001A5BFA"/>
    <w:rsid w:val="001A6680"/>
    <w:rsid w:val="001A6E08"/>
    <w:rsid w:val="001C39B8"/>
    <w:rsid w:val="001C4613"/>
    <w:rsid w:val="001D4CB6"/>
    <w:rsid w:val="0021755F"/>
    <w:rsid w:val="00222EC6"/>
    <w:rsid w:val="00244AF1"/>
    <w:rsid w:val="002454E5"/>
    <w:rsid w:val="00260A5A"/>
    <w:rsid w:val="002701BD"/>
    <w:rsid w:val="00276421"/>
    <w:rsid w:val="002964BC"/>
    <w:rsid w:val="002B4FCD"/>
    <w:rsid w:val="002C0902"/>
    <w:rsid w:val="002E11A7"/>
    <w:rsid w:val="002E2C19"/>
    <w:rsid w:val="00303AAB"/>
    <w:rsid w:val="00313FCD"/>
    <w:rsid w:val="0031579D"/>
    <w:rsid w:val="00334082"/>
    <w:rsid w:val="00334D35"/>
    <w:rsid w:val="00344F55"/>
    <w:rsid w:val="00350C1C"/>
    <w:rsid w:val="00350DF4"/>
    <w:rsid w:val="003510F8"/>
    <w:rsid w:val="003514FC"/>
    <w:rsid w:val="003531BF"/>
    <w:rsid w:val="00366BD4"/>
    <w:rsid w:val="00373DB0"/>
    <w:rsid w:val="00383BF5"/>
    <w:rsid w:val="003879F4"/>
    <w:rsid w:val="0039397E"/>
    <w:rsid w:val="003948BB"/>
    <w:rsid w:val="00395363"/>
    <w:rsid w:val="003A2872"/>
    <w:rsid w:val="003A3E88"/>
    <w:rsid w:val="003A5F2D"/>
    <w:rsid w:val="003B631E"/>
    <w:rsid w:val="003B662F"/>
    <w:rsid w:val="003C220B"/>
    <w:rsid w:val="003D0D0C"/>
    <w:rsid w:val="003E6645"/>
    <w:rsid w:val="003F5142"/>
    <w:rsid w:val="00402B3B"/>
    <w:rsid w:val="00404BD0"/>
    <w:rsid w:val="00412A88"/>
    <w:rsid w:val="00440115"/>
    <w:rsid w:val="004511BE"/>
    <w:rsid w:val="00461703"/>
    <w:rsid w:val="00485D73"/>
    <w:rsid w:val="004864A4"/>
    <w:rsid w:val="004A12AC"/>
    <w:rsid w:val="004A3C4A"/>
    <w:rsid w:val="004C3561"/>
    <w:rsid w:val="004E4CBC"/>
    <w:rsid w:val="004F3A6D"/>
    <w:rsid w:val="00501DA6"/>
    <w:rsid w:val="005129A5"/>
    <w:rsid w:val="005172DD"/>
    <w:rsid w:val="00521141"/>
    <w:rsid w:val="005247E6"/>
    <w:rsid w:val="00530068"/>
    <w:rsid w:val="00535A8E"/>
    <w:rsid w:val="00536EB2"/>
    <w:rsid w:val="005468B9"/>
    <w:rsid w:val="005740AD"/>
    <w:rsid w:val="005871DB"/>
    <w:rsid w:val="00590E53"/>
    <w:rsid w:val="005C4B60"/>
    <w:rsid w:val="005E15CD"/>
    <w:rsid w:val="005F0E41"/>
    <w:rsid w:val="006008B8"/>
    <w:rsid w:val="006033E9"/>
    <w:rsid w:val="00603A20"/>
    <w:rsid w:val="00622CB4"/>
    <w:rsid w:val="0062638E"/>
    <w:rsid w:val="00654198"/>
    <w:rsid w:val="00654FEA"/>
    <w:rsid w:val="00666DA7"/>
    <w:rsid w:val="006832A3"/>
    <w:rsid w:val="00684E83"/>
    <w:rsid w:val="00697FF7"/>
    <w:rsid w:val="006B0964"/>
    <w:rsid w:val="006C785E"/>
    <w:rsid w:val="006D3FCD"/>
    <w:rsid w:val="006D5425"/>
    <w:rsid w:val="006D671C"/>
    <w:rsid w:val="00704319"/>
    <w:rsid w:val="00704EA4"/>
    <w:rsid w:val="00711785"/>
    <w:rsid w:val="007218DD"/>
    <w:rsid w:val="007274EB"/>
    <w:rsid w:val="007463C3"/>
    <w:rsid w:val="007469CE"/>
    <w:rsid w:val="0075490B"/>
    <w:rsid w:val="00770D49"/>
    <w:rsid w:val="00773AF4"/>
    <w:rsid w:val="007804D3"/>
    <w:rsid w:val="00783A9F"/>
    <w:rsid w:val="00784F3D"/>
    <w:rsid w:val="007A2A2C"/>
    <w:rsid w:val="007A6206"/>
    <w:rsid w:val="007E376A"/>
    <w:rsid w:val="007F6CCC"/>
    <w:rsid w:val="008028CC"/>
    <w:rsid w:val="008231B7"/>
    <w:rsid w:val="00834B61"/>
    <w:rsid w:val="00840FC6"/>
    <w:rsid w:val="00844606"/>
    <w:rsid w:val="0086134C"/>
    <w:rsid w:val="00872446"/>
    <w:rsid w:val="00875207"/>
    <w:rsid w:val="008920B1"/>
    <w:rsid w:val="008954DF"/>
    <w:rsid w:val="008A051F"/>
    <w:rsid w:val="008A57DD"/>
    <w:rsid w:val="008A6C85"/>
    <w:rsid w:val="008B2986"/>
    <w:rsid w:val="008B5843"/>
    <w:rsid w:val="008C0B57"/>
    <w:rsid w:val="008E3C3D"/>
    <w:rsid w:val="00902261"/>
    <w:rsid w:val="00922A42"/>
    <w:rsid w:val="0092739B"/>
    <w:rsid w:val="00944B66"/>
    <w:rsid w:val="00955CCD"/>
    <w:rsid w:val="00984F2E"/>
    <w:rsid w:val="0098613C"/>
    <w:rsid w:val="00991FEC"/>
    <w:rsid w:val="009930D6"/>
    <w:rsid w:val="009A5E2F"/>
    <w:rsid w:val="009C3843"/>
    <w:rsid w:val="009C52B9"/>
    <w:rsid w:val="009D247A"/>
    <w:rsid w:val="009D36DB"/>
    <w:rsid w:val="009F0622"/>
    <w:rsid w:val="009F70DE"/>
    <w:rsid w:val="00A255BB"/>
    <w:rsid w:val="00A52B93"/>
    <w:rsid w:val="00A87065"/>
    <w:rsid w:val="00A8751E"/>
    <w:rsid w:val="00A92E0D"/>
    <w:rsid w:val="00AA777E"/>
    <w:rsid w:val="00AB0B9C"/>
    <w:rsid w:val="00AD47FA"/>
    <w:rsid w:val="00AD5833"/>
    <w:rsid w:val="00AD7397"/>
    <w:rsid w:val="00AF3A6D"/>
    <w:rsid w:val="00B0134F"/>
    <w:rsid w:val="00B064D3"/>
    <w:rsid w:val="00B13711"/>
    <w:rsid w:val="00B23CF0"/>
    <w:rsid w:val="00B24D28"/>
    <w:rsid w:val="00B26F87"/>
    <w:rsid w:val="00B30A30"/>
    <w:rsid w:val="00B41058"/>
    <w:rsid w:val="00B656D1"/>
    <w:rsid w:val="00B7150D"/>
    <w:rsid w:val="00B755AD"/>
    <w:rsid w:val="00B80639"/>
    <w:rsid w:val="00B840BE"/>
    <w:rsid w:val="00B86FE5"/>
    <w:rsid w:val="00B87786"/>
    <w:rsid w:val="00B97F53"/>
    <w:rsid w:val="00BA0C42"/>
    <w:rsid w:val="00BA14FF"/>
    <w:rsid w:val="00BA653B"/>
    <w:rsid w:val="00BB3012"/>
    <w:rsid w:val="00BB73C4"/>
    <w:rsid w:val="00BF1424"/>
    <w:rsid w:val="00C04FE4"/>
    <w:rsid w:val="00C1166E"/>
    <w:rsid w:val="00C16713"/>
    <w:rsid w:val="00C35360"/>
    <w:rsid w:val="00C4162D"/>
    <w:rsid w:val="00C43226"/>
    <w:rsid w:val="00C4438E"/>
    <w:rsid w:val="00C45980"/>
    <w:rsid w:val="00C57115"/>
    <w:rsid w:val="00C831C6"/>
    <w:rsid w:val="00C86AFA"/>
    <w:rsid w:val="00C87747"/>
    <w:rsid w:val="00CA0E7E"/>
    <w:rsid w:val="00CA3D85"/>
    <w:rsid w:val="00CC2DE1"/>
    <w:rsid w:val="00CD1159"/>
    <w:rsid w:val="00D0561C"/>
    <w:rsid w:val="00D061A4"/>
    <w:rsid w:val="00D11B7A"/>
    <w:rsid w:val="00D155F6"/>
    <w:rsid w:val="00D36CC2"/>
    <w:rsid w:val="00D4744F"/>
    <w:rsid w:val="00D4755A"/>
    <w:rsid w:val="00D73C6C"/>
    <w:rsid w:val="00D74655"/>
    <w:rsid w:val="00D750E0"/>
    <w:rsid w:val="00DA15B2"/>
    <w:rsid w:val="00DA796F"/>
    <w:rsid w:val="00DB186B"/>
    <w:rsid w:val="00DB5EB8"/>
    <w:rsid w:val="00DB6A68"/>
    <w:rsid w:val="00DC15CE"/>
    <w:rsid w:val="00DC38A8"/>
    <w:rsid w:val="00DD2B1C"/>
    <w:rsid w:val="00DD3198"/>
    <w:rsid w:val="00E07DF8"/>
    <w:rsid w:val="00E436F0"/>
    <w:rsid w:val="00E60333"/>
    <w:rsid w:val="00E72784"/>
    <w:rsid w:val="00E7686A"/>
    <w:rsid w:val="00EA123D"/>
    <w:rsid w:val="00EA4AA5"/>
    <w:rsid w:val="00EA665A"/>
    <w:rsid w:val="00ED1220"/>
    <w:rsid w:val="00EE007D"/>
    <w:rsid w:val="00F01490"/>
    <w:rsid w:val="00F021A9"/>
    <w:rsid w:val="00F02B14"/>
    <w:rsid w:val="00F20FB1"/>
    <w:rsid w:val="00F22B31"/>
    <w:rsid w:val="00F425AE"/>
    <w:rsid w:val="00F551A5"/>
    <w:rsid w:val="00F55C35"/>
    <w:rsid w:val="00F63CD7"/>
    <w:rsid w:val="00F7579B"/>
    <w:rsid w:val="00F80362"/>
    <w:rsid w:val="00F837D5"/>
    <w:rsid w:val="00FA131F"/>
    <w:rsid w:val="00FB4074"/>
    <w:rsid w:val="00FB428E"/>
    <w:rsid w:val="00FB544C"/>
    <w:rsid w:val="00FE4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0F8"/>
    <w:pPr>
      <w:jc w:val="both"/>
    </w:pPr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3510F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351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ole">
    <w:name w:val="Ecole"/>
    <w:basedOn w:val="Normal"/>
    <w:rsid w:val="003510F8"/>
    <w:pPr>
      <w:tabs>
        <w:tab w:val="right" w:pos="9639"/>
      </w:tabs>
    </w:pPr>
  </w:style>
  <w:style w:type="paragraph" w:styleId="Titre">
    <w:name w:val="Title"/>
    <w:basedOn w:val="Normal"/>
    <w:qFormat/>
    <w:rsid w:val="003510F8"/>
    <w:pPr>
      <w:jc w:val="center"/>
    </w:pPr>
    <w:rPr>
      <w:sz w:val="36"/>
    </w:rPr>
  </w:style>
  <w:style w:type="paragraph" w:customStyle="1" w:styleId="Filethaut">
    <w:name w:val="Filet haut"/>
    <w:basedOn w:val="Normal"/>
    <w:rsid w:val="003510F8"/>
    <w:pPr>
      <w:pBdr>
        <w:top w:val="single" w:sz="6" w:space="1" w:color="auto"/>
      </w:pBdr>
    </w:pPr>
    <w:rPr>
      <w:sz w:val="8"/>
    </w:rPr>
  </w:style>
  <w:style w:type="paragraph" w:styleId="Retraitnormal">
    <w:name w:val="Normal Indent"/>
    <w:basedOn w:val="Normal"/>
    <w:rsid w:val="003510F8"/>
    <w:pPr>
      <w:ind w:left="567"/>
    </w:pPr>
  </w:style>
  <w:style w:type="paragraph" w:customStyle="1" w:styleId="question">
    <w:name w:val="question"/>
    <w:basedOn w:val="Normal"/>
    <w:rsid w:val="003510F8"/>
    <w:pPr>
      <w:ind w:left="567" w:hanging="567"/>
    </w:pPr>
  </w:style>
  <w:style w:type="paragraph" w:customStyle="1" w:styleId="programme">
    <w:name w:val="programme"/>
    <w:basedOn w:val="Normal"/>
    <w:rsid w:val="003510F8"/>
    <w:pPr>
      <w:pBdr>
        <w:left w:val="single" w:sz="4" w:space="4" w:color="auto"/>
        <w:right w:val="single" w:sz="4" w:space="4" w:color="auto"/>
      </w:pBdr>
      <w:tabs>
        <w:tab w:val="left" w:pos="1134"/>
        <w:tab w:val="left" w:pos="1418"/>
        <w:tab w:val="left" w:pos="1701"/>
        <w:tab w:val="left" w:pos="1985"/>
        <w:tab w:val="left" w:pos="2269"/>
        <w:tab w:val="left" w:pos="2552"/>
        <w:tab w:val="left" w:pos="2836"/>
        <w:tab w:val="left" w:pos="3119"/>
        <w:tab w:val="left" w:pos="3403"/>
        <w:tab w:val="left" w:pos="4395"/>
        <w:tab w:val="left" w:pos="5812"/>
      </w:tabs>
      <w:ind w:right="-1"/>
      <w:jc w:val="left"/>
    </w:pPr>
    <w:rPr>
      <w:rFonts w:ascii="Courier New" w:hAnsi="Courier New"/>
      <w:sz w:val="20"/>
    </w:rPr>
  </w:style>
  <w:style w:type="paragraph" w:styleId="En-tte">
    <w:name w:val="header"/>
    <w:basedOn w:val="Normal"/>
    <w:rsid w:val="003510F8"/>
    <w:pPr>
      <w:pBdr>
        <w:bottom w:val="single" w:sz="6" w:space="1" w:color="auto"/>
      </w:pBdr>
      <w:tabs>
        <w:tab w:val="center" w:pos="4820"/>
        <w:tab w:val="right" w:pos="9639"/>
      </w:tabs>
    </w:pPr>
  </w:style>
  <w:style w:type="paragraph" w:styleId="Pieddepage">
    <w:name w:val="footer"/>
    <w:basedOn w:val="Normal"/>
    <w:rsid w:val="003510F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510F8"/>
  </w:style>
  <w:style w:type="paragraph" w:customStyle="1" w:styleId="progpaysage">
    <w:name w:val="prog_paysage"/>
    <w:basedOn w:val="Normal"/>
    <w:rsid w:val="003510F8"/>
    <w:rPr>
      <w:rFonts w:ascii="Courier New" w:hAnsi="Courier New"/>
      <w:sz w:val="16"/>
    </w:rPr>
  </w:style>
  <w:style w:type="paragraph" w:customStyle="1" w:styleId="Figure">
    <w:name w:val="Figure"/>
    <w:basedOn w:val="Normal"/>
    <w:rsid w:val="003510F8"/>
    <w:pPr>
      <w:ind w:left="1276" w:hanging="1276"/>
      <w:jc w:val="left"/>
    </w:pPr>
  </w:style>
  <w:style w:type="paragraph" w:customStyle="1" w:styleId="Testersile">
    <w:name w:val="Tester si le"/>
    <w:basedOn w:val="Retraitnormal"/>
    <w:rsid w:val="003510F8"/>
    <w:pPr>
      <w:ind w:left="1418" w:hanging="283"/>
    </w:pPr>
  </w:style>
  <w:style w:type="paragraph" w:styleId="Textedebulles">
    <w:name w:val="Balloon Text"/>
    <w:basedOn w:val="Normal"/>
    <w:link w:val="TextedebullesCar"/>
    <w:rsid w:val="00DA15B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A15B2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387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imple2">
    <w:name w:val="Table Simple 2"/>
    <w:basedOn w:val="TableauNormal"/>
    <w:rsid w:val="003879F4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EA4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2FC8"/>
    <w:pPr>
      <w:spacing w:before="100" w:beforeAutospacing="1" w:after="100" w:afterAutospacing="1"/>
      <w:jc w:val="left"/>
    </w:pPr>
    <w:rPr>
      <w:color w:val="666666"/>
      <w:szCs w:val="24"/>
      <w:lang w:val="fr-CH" w:eastAsia="fr-CH"/>
    </w:rPr>
  </w:style>
  <w:style w:type="character" w:styleId="Lienhypertexte">
    <w:name w:val="Hyperlink"/>
    <w:basedOn w:val="Policepardfaut"/>
    <w:rsid w:val="00C4598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rsid w:val="00C459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Winword\Modeles\Exercic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247D9-7A71-4983-B802-EE71577F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Exercices</Template>
  <TotalTime>7</TotalTime>
  <Pages>1</Pages>
  <Words>248</Words>
  <Characters>1338</Characters>
  <Application>Microsoft Office Word</Application>
  <DocSecurity>0</DocSecurity>
  <Lines>47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Sériue 1, java</vt:lpstr>
    </vt:vector>
  </TitlesOfParts>
  <Company>PRIVEE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Sériue 1, java</dc:title>
  <dc:creator>Chatelain Pierre</dc:creator>
  <cp:lastModifiedBy>pazosn</cp:lastModifiedBy>
  <cp:revision>4</cp:revision>
  <cp:lastPrinted>2012-06-15T09:30:00Z</cp:lastPrinted>
  <dcterms:created xsi:type="dcterms:W3CDTF">2014-02-19T12:32:00Z</dcterms:created>
  <dcterms:modified xsi:type="dcterms:W3CDTF">2014-02-20T14:16:00Z</dcterms:modified>
</cp:coreProperties>
</file>